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学生管理系统2.0开发文档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2018-09-03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文件命名规则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Index.php   注册页面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logoin.php   登录页面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logoin-save.php  保存页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forget.php   忘记密码页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logoin-success  新闻保存页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kecheng.php  课程录入页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Kecheng-save.php  课程保存页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Kecheng-updata.php 课程修改页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Kecheng-list.php  课程列表页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kecheng-del.php  课程删除页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Banji.php  班级录入页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Banji-save.php 班级保存页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Banji-updata.php 班级修改页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Banji-list.php  班级列表页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Banji-del.php  班级删除页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Student.php  学生录入页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Student-save.php 学生保存页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Student-updata.php 学生修改页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Student-list.php  学生列表页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Student-list-ajax.php  学生列表页ajax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Student-del.php  学生删除页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Chengji.php  成绩录入页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Chengji-save.php 成绩保存页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Chengji-updata.php 成绩修改页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Chengji-list.php  成绩列表页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Chengji-del.php  成绩删除页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注册登录的共有页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head.php 头部页面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foot.php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尾部页面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conn.php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连接数据库的页面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Student-info.php  学生信息查询页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Erqs.php  成绩查询页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新闻管理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News.php  新闻发布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News-save.php   新闻保存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news-input.php新闻录入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new-del.php 新闻删除页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news-update.php新闻修改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News-list.php新闻管理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会员管理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Vip-list.php 会员列表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Vip-update.php 会员修改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Vip-del.php 会员删除页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数据库表说明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banji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班号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char(100)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班长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varchar[50]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班长姓名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教室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键,教室名称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班主任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班主任姓名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班级口号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Char[200]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班级口号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kecheng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课程编号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主键,键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varchar[30]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课程名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varchar[30]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1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student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班号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char[100]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班号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char(20)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1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xuanxiou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char(255)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课程编号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char[255]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课程编号名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成绩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成绩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1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标题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varchar[100]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标题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肩题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varchar[100]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肩题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varchar[16]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varchar[255]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char(11)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newscolumn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varchar[100]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栏目名称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1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varchar[100]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键，邮箱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varchar[100]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会员昵称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varchar[16]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会员密码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最小6位，字符数字混合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question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varchar[255]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忘记密码问题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Answer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varchar[255]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忘记密码答案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学生信息列表接口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250"/>
        <w:gridCol w:w="2131"/>
        <w:gridCol w:w="213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4" w:type="dxa"/>
            <w:gridSpan w:val="5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请求参数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25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action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student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pageSize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每页显示记录数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25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22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学生总数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响应json 示例：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code: 200,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data: [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id: "23",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学号: "171288",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姓名: "李颖",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性别: "0",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出生日期: "2018-07-09",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电话: "159994232423"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],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msg: "数据获取成功",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count: "13"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注册前有效邮箱验证</w:t>
      </w:r>
      <w:r>
        <w:rPr>
          <w:rFonts w:hint="eastAsia"/>
          <w:sz w:val="30"/>
          <w:szCs w:val="30"/>
          <w:lang w:val="en-US" w:eastAsia="zh-CN"/>
        </w:rPr>
        <w:t>接口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250"/>
        <w:gridCol w:w="2131"/>
        <w:gridCol w:w="213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4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25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1141200341@qq.com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响应text 示例：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Ok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邮箱注册</w:t>
      </w:r>
      <w:r>
        <w:rPr>
          <w:rFonts w:hint="eastAsia"/>
          <w:sz w:val="30"/>
          <w:szCs w:val="30"/>
          <w:lang w:val="en-US" w:eastAsia="zh-CN"/>
        </w:rPr>
        <w:t>接口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250"/>
        <w:gridCol w:w="2131"/>
        <w:gridCol w:w="213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4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25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Emailn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1141200341@qq.com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Userm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吉祥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123456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iAnswe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你的小学在哪里上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answer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北网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响应json 示例：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code: 200,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data: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注册成功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登陆接口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250"/>
        <w:gridCol w:w="2131"/>
        <w:gridCol w:w="213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4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25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1141200341@qq.com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Usname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吉祥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响应json 示例：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code: 200,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msg: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登陆成功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忘记密码接口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250"/>
        <w:gridCol w:w="2131"/>
        <w:gridCol w:w="213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4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25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1141200341@qq.com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90" w:hRule="atLeast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question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小学在哪上学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90" w:hRule="atLeast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answer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北网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响应json 示例：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code: 200,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msg: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登陆成功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00C9F"/>
    <w:multiLevelType w:val="singleLevel"/>
    <w:tmpl w:val="BCF00C9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7CA8D5"/>
    <w:multiLevelType w:val="multilevel"/>
    <w:tmpl w:val="667CA8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01D25"/>
    <w:rsid w:val="00E84C1D"/>
    <w:rsid w:val="02E67A8E"/>
    <w:rsid w:val="03156441"/>
    <w:rsid w:val="05BC74F0"/>
    <w:rsid w:val="08BA73EF"/>
    <w:rsid w:val="08EB0960"/>
    <w:rsid w:val="0A0A3681"/>
    <w:rsid w:val="0A9C1248"/>
    <w:rsid w:val="0AD47761"/>
    <w:rsid w:val="0AF2687A"/>
    <w:rsid w:val="0CCB2E69"/>
    <w:rsid w:val="0DF5106D"/>
    <w:rsid w:val="10547D29"/>
    <w:rsid w:val="10D84834"/>
    <w:rsid w:val="10E721F7"/>
    <w:rsid w:val="11071F98"/>
    <w:rsid w:val="121966AF"/>
    <w:rsid w:val="12E96364"/>
    <w:rsid w:val="13F168C6"/>
    <w:rsid w:val="16401D25"/>
    <w:rsid w:val="16501073"/>
    <w:rsid w:val="1F9A004F"/>
    <w:rsid w:val="1FD13170"/>
    <w:rsid w:val="22D5776F"/>
    <w:rsid w:val="242C6DCB"/>
    <w:rsid w:val="24EA7619"/>
    <w:rsid w:val="250E6392"/>
    <w:rsid w:val="25B50AEA"/>
    <w:rsid w:val="269A2317"/>
    <w:rsid w:val="27AD43EA"/>
    <w:rsid w:val="28A03CA5"/>
    <w:rsid w:val="29476A4B"/>
    <w:rsid w:val="2987748D"/>
    <w:rsid w:val="2A801802"/>
    <w:rsid w:val="2E593D9F"/>
    <w:rsid w:val="2E691271"/>
    <w:rsid w:val="2F1E1E08"/>
    <w:rsid w:val="357C447D"/>
    <w:rsid w:val="35E942E6"/>
    <w:rsid w:val="366B5544"/>
    <w:rsid w:val="36E55CF9"/>
    <w:rsid w:val="38AE688B"/>
    <w:rsid w:val="398E1BF7"/>
    <w:rsid w:val="3C0E2326"/>
    <w:rsid w:val="3D8F6D75"/>
    <w:rsid w:val="3F0C0CD9"/>
    <w:rsid w:val="3F6D3FB8"/>
    <w:rsid w:val="40D230C7"/>
    <w:rsid w:val="41012B3E"/>
    <w:rsid w:val="45186395"/>
    <w:rsid w:val="45A278A0"/>
    <w:rsid w:val="47DE2A58"/>
    <w:rsid w:val="4B4D62B6"/>
    <w:rsid w:val="4C8561AB"/>
    <w:rsid w:val="4CF61965"/>
    <w:rsid w:val="4D201664"/>
    <w:rsid w:val="4E813467"/>
    <w:rsid w:val="501B37B4"/>
    <w:rsid w:val="50875B7F"/>
    <w:rsid w:val="50BB46CF"/>
    <w:rsid w:val="510B1BDE"/>
    <w:rsid w:val="53355B25"/>
    <w:rsid w:val="538C3FA5"/>
    <w:rsid w:val="5444451C"/>
    <w:rsid w:val="55206CA2"/>
    <w:rsid w:val="5A546AE4"/>
    <w:rsid w:val="5B676BA3"/>
    <w:rsid w:val="5CC4793D"/>
    <w:rsid w:val="5DC11496"/>
    <w:rsid w:val="5DD2331E"/>
    <w:rsid w:val="5EA52070"/>
    <w:rsid w:val="5FE805E3"/>
    <w:rsid w:val="600D5340"/>
    <w:rsid w:val="6524496C"/>
    <w:rsid w:val="655869B7"/>
    <w:rsid w:val="65621230"/>
    <w:rsid w:val="66970654"/>
    <w:rsid w:val="699E42B1"/>
    <w:rsid w:val="6AEC2303"/>
    <w:rsid w:val="6BB16489"/>
    <w:rsid w:val="6D535020"/>
    <w:rsid w:val="6D6C5A61"/>
    <w:rsid w:val="6EFD196E"/>
    <w:rsid w:val="705E35A7"/>
    <w:rsid w:val="71E82296"/>
    <w:rsid w:val="7574221F"/>
    <w:rsid w:val="765D7D5F"/>
    <w:rsid w:val="77315574"/>
    <w:rsid w:val="780272D0"/>
    <w:rsid w:val="796A0978"/>
    <w:rsid w:val="7A534489"/>
    <w:rsid w:val="7B246225"/>
    <w:rsid w:val="7B4616D9"/>
    <w:rsid w:val="7D6413A8"/>
    <w:rsid w:val="7D953115"/>
    <w:rsid w:val="7DFD6D25"/>
    <w:rsid w:val="7F9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2018-09-03T08:19:00Z</dcterms:created>
  <dc:creator>samsung</dc:creator>
  <cp:lastModifiedBy>菩提萨婆珂</cp:lastModifiedBy>
  <dcterms:modified xsi:type="dcterms:W3CDTF">2018-09-20T06:25:09Z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